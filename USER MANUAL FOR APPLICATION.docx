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FFAA3" w14:textId="77777777" w:rsidR="009651A8" w:rsidRDefault="0010297E" w:rsidP="0010297E">
      <w:pPr>
        <w:jc w:val="center"/>
        <w:rPr>
          <w:sz w:val="40"/>
          <w:szCs w:val="40"/>
        </w:rPr>
      </w:pPr>
      <w:r w:rsidRPr="00883FC9">
        <w:rPr>
          <w:sz w:val="40"/>
          <w:szCs w:val="40"/>
        </w:rPr>
        <w:t xml:space="preserve">USER MANUAL FOR </w:t>
      </w:r>
    </w:p>
    <w:p w14:paraId="5FD92EAD" w14:textId="5BF78F44" w:rsidR="0010297E" w:rsidRPr="009651A8" w:rsidRDefault="009651A8" w:rsidP="0010297E">
      <w:pPr>
        <w:jc w:val="center"/>
        <w:rPr>
          <w:sz w:val="56"/>
          <w:szCs w:val="56"/>
        </w:rPr>
      </w:pPr>
      <w:r w:rsidRPr="009651A8">
        <w:rPr>
          <w:sz w:val="36"/>
          <w:szCs w:val="36"/>
        </w:rPr>
        <w:t>“Appointment Scheduler for Sample Collection”</w:t>
      </w:r>
      <w:r>
        <w:rPr>
          <w:sz w:val="36"/>
          <w:szCs w:val="36"/>
        </w:rPr>
        <w:t xml:space="preserve"> </w:t>
      </w:r>
      <w:r w:rsidRPr="009651A8">
        <w:rPr>
          <w:sz w:val="40"/>
          <w:szCs w:val="40"/>
        </w:rPr>
        <w:t>APPLICATION.</w:t>
      </w:r>
    </w:p>
    <w:p w14:paraId="042974DA" w14:textId="77777777" w:rsidR="00B656B2" w:rsidRDefault="00B656B2" w:rsidP="0010297E">
      <w:pPr>
        <w:rPr>
          <w:sz w:val="24"/>
          <w:szCs w:val="24"/>
        </w:rPr>
      </w:pPr>
    </w:p>
    <w:p w14:paraId="1BA94279" w14:textId="40A7E5D8" w:rsidR="009651A8" w:rsidRDefault="0010297E" w:rsidP="0010297E">
      <w:pPr>
        <w:rPr>
          <w:sz w:val="20"/>
          <w:szCs w:val="20"/>
        </w:rPr>
      </w:pPr>
      <w:r>
        <w:rPr>
          <w:sz w:val="20"/>
          <w:szCs w:val="20"/>
        </w:rPr>
        <w:t>After Starting server the local-host add</w:t>
      </w:r>
      <w:r w:rsidR="009651A8">
        <w:rPr>
          <w:sz w:val="20"/>
          <w:szCs w:val="20"/>
        </w:rPr>
        <w:t>ress</w:t>
      </w:r>
      <w:r>
        <w:rPr>
          <w:sz w:val="20"/>
          <w:szCs w:val="20"/>
        </w:rPr>
        <w:t xml:space="preserve"> is </w:t>
      </w:r>
      <w:r w:rsidR="009651A8">
        <w:rPr>
          <w:sz w:val="20"/>
          <w:szCs w:val="20"/>
        </w:rPr>
        <w:t>as below,</w:t>
      </w:r>
    </w:p>
    <w:p w14:paraId="3BC71F90" w14:textId="49FF6AF0" w:rsidR="00B2281C" w:rsidRDefault="00B2281C" w:rsidP="0010297E">
      <w:hyperlink r:id="rId8" w:history="1">
        <w:r w:rsidRPr="00112711">
          <w:rPr>
            <w:rStyle w:val="Hyperlink"/>
          </w:rPr>
          <w:t>https://datasciritwik-live-project-2022-app2-izvaer.streamlitapp.com/</w:t>
        </w:r>
      </w:hyperlink>
    </w:p>
    <w:p w14:paraId="5E505C09" w14:textId="7C17E55D" w:rsidR="0010297E" w:rsidRDefault="0010297E" w:rsidP="0010297E">
      <w:r>
        <w:t xml:space="preserve">This </w:t>
      </w:r>
      <w:r w:rsidR="009651A8">
        <w:t>is</w:t>
      </w:r>
      <w:r>
        <w:t xml:space="preserve"> the welcome screen </w:t>
      </w:r>
      <w:r w:rsidR="009651A8">
        <w:t>for “Appointment Scheduler for Sample Collection”.</w:t>
      </w:r>
    </w:p>
    <w:p w14:paraId="12F910E2" w14:textId="25AE5CCB" w:rsidR="00CC33CC" w:rsidRPr="00F12B10" w:rsidRDefault="0010297E" w:rsidP="0010297E">
      <w:r>
        <w:t>Image-</w:t>
      </w:r>
      <w:r w:rsidR="00190EF9">
        <w:t>1:</w:t>
      </w:r>
      <w:r w:rsidR="00224F9E">
        <w:t xml:space="preserve">  It showing in detailed</w:t>
      </w:r>
      <w:r w:rsidR="00CC33CC">
        <w:t xml:space="preserve"> </w:t>
      </w:r>
      <w:r w:rsidR="00F12B10">
        <w:t>about Co-ordinates which are taken in Database for Calculating Distance as respect to Time.</w:t>
      </w:r>
    </w:p>
    <w:p w14:paraId="12174C98" w14:textId="1FBC71A0" w:rsidR="0010297E" w:rsidRDefault="00B2281C" w:rsidP="0010297E">
      <w:pPr>
        <w:rPr>
          <w:noProof/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B5FD62D" wp14:editId="6B757B39">
            <wp:extent cx="6343650" cy="3798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9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1DAA" w14:textId="77777777" w:rsidR="0010297E" w:rsidRDefault="0010297E" w:rsidP="0010297E">
      <w:pPr>
        <w:rPr>
          <w:sz w:val="20"/>
          <w:szCs w:val="20"/>
        </w:rPr>
      </w:pPr>
    </w:p>
    <w:p w14:paraId="5798D04F" w14:textId="77777777" w:rsidR="0010297E" w:rsidRDefault="0010297E" w:rsidP="0010297E">
      <w:pPr>
        <w:rPr>
          <w:sz w:val="20"/>
          <w:szCs w:val="20"/>
        </w:rPr>
      </w:pPr>
    </w:p>
    <w:p w14:paraId="177FE599" w14:textId="77777777" w:rsidR="00A83DE9" w:rsidRDefault="00A83DE9" w:rsidP="0010297E">
      <w:pPr>
        <w:rPr>
          <w:sz w:val="20"/>
          <w:szCs w:val="20"/>
        </w:rPr>
      </w:pPr>
    </w:p>
    <w:p w14:paraId="668E721A" w14:textId="246EA69C" w:rsidR="00AB6EAD" w:rsidRDefault="007A5B11" w:rsidP="0010297E">
      <w:pPr>
        <w:rPr>
          <w:sz w:val="24"/>
          <w:szCs w:val="24"/>
        </w:rPr>
      </w:pPr>
      <w:r>
        <w:rPr>
          <w:sz w:val="24"/>
          <w:szCs w:val="24"/>
        </w:rPr>
        <w:t>Image 2:-</w:t>
      </w:r>
      <w:r w:rsidR="00770E73">
        <w:rPr>
          <w:sz w:val="24"/>
          <w:szCs w:val="24"/>
        </w:rPr>
        <w:t xml:space="preserve"> </w:t>
      </w:r>
      <w:r w:rsidR="00770E73" w:rsidRPr="00770E73">
        <w:rPr>
          <w:sz w:val="24"/>
          <w:szCs w:val="24"/>
        </w:rPr>
        <w:t xml:space="preserve">This is the Main UI  page which is </w:t>
      </w:r>
      <w:r w:rsidR="00770E73" w:rsidRPr="00770E73">
        <w:rPr>
          <w:color w:val="000000"/>
          <w:sz w:val="24"/>
          <w:szCs w:val="24"/>
        </w:rPr>
        <w:t>mandatory fields for user-end to enter/choose values for prediction.</w:t>
      </w:r>
    </w:p>
    <w:p w14:paraId="7FCC084B" w14:textId="46E34190" w:rsidR="00A83DE9" w:rsidRPr="007A5B11" w:rsidRDefault="00B2281C" w:rsidP="0010297E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757053C" wp14:editId="0AD2D276">
            <wp:extent cx="6343650" cy="3388360"/>
            <wp:effectExtent l="0" t="0" r="0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2DBA" w14:textId="0530A1E5" w:rsidR="00A83DE9" w:rsidRDefault="00A83DE9" w:rsidP="0010297E">
      <w:pPr>
        <w:rPr>
          <w:sz w:val="20"/>
          <w:szCs w:val="20"/>
        </w:rPr>
      </w:pPr>
    </w:p>
    <w:p w14:paraId="1EE7FB0E" w14:textId="77777777" w:rsidR="00A83DE9" w:rsidRDefault="00A83DE9" w:rsidP="0010297E">
      <w:pPr>
        <w:rPr>
          <w:sz w:val="20"/>
          <w:szCs w:val="20"/>
        </w:rPr>
      </w:pPr>
    </w:p>
    <w:p w14:paraId="739602EF" w14:textId="77777777" w:rsidR="00A83DE9" w:rsidRDefault="00A83DE9" w:rsidP="0010297E">
      <w:pPr>
        <w:rPr>
          <w:sz w:val="20"/>
          <w:szCs w:val="20"/>
        </w:rPr>
      </w:pPr>
    </w:p>
    <w:p w14:paraId="35B5E3E2" w14:textId="77777777" w:rsidR="00A83DE9" w:rsidRDefault="00A83DE9" w:rsidP="0010297E">
      <w:pPr>
        <w:rPr>
          <w:sz w:val="20"/>
          <w:szCs w:val="20"/>
        </w:rPr>
      </w:pPr>
    </w:p>
    <w:p w14:paraId="08C41D2A" w14:textId="1A96826F" w:rsidR="002F04EE" w:rsidRDefault="002F04EE" w:rsidP="00770E73">
      <w:pPr>
        <w:rPr>
          <w:noProof/>
          <w:sz w:val="20"/>
          <w:szCs w:val="20"/>
        </w:rPr>
      </w:pPr>
    </w:p>
    <w:p w14:paraId="1B168D68" w14:textId="4B3B8148" w:rsidR="002F04EE" w:rsidRDefault="002F04EE" w:rsidP="00770E73">
      <w:pPr>
        <w:rPr>
          <w:noProof/>
          <w:sz w:val="20"/>
          <w:szCs w:val="20"/>
        </w:rPr>
      </w:pPr>
    </w:p>
    <w:p w14:paraId="44DB9154" w14:textId="36632C1E" w:rsidR="002F04EE" w:rsidRDefault="002F04EE" w:rsidP="00770E73">
      <w:pPr>
        <w:rPr>
          <w:noProof/>
          <w:sz w:val="20"/>
          <w:szCs w:val="20"/>
        </w:rPr>
      </w:pPr>
    </w:p>
    <w:p w14:paraId="15A04442" w14:textId="406744C9" w:rsidR="002F04EE" w:rsidRDefault="002F04EE" w:rsidP="00770E73">
      <w:pPr>
        <w:rPr>
          <w:noProof/>
          <w:sz w:val="20"/>
          <w:szCs w:val="20"/>
        </w:rPr>
      </w:pPr>
    </w:p>
    <w:p w14:paraId="54C69E52" w14:textId="62B49EAE" w:rsidR="002F04EE" w:rsidRDefault="002F04EE" w:rsidP="00770E73">
      <w:pPr>
        <w:rPr>
          <w:noProof/>
          <w:sz w:val="20"/>
          <w:szCs w:val="20"/>
        </w:rPr>
      </w:pPr>
    </w:p>
    <w:p w14:paraId="7E99B48F" w14:textId="77777777" w:rsidR="002F04EE" w:rsidRDefault="002F04EE" w:rsidP="002F04EE">
      <w:pPr>
        <w:rPr>
          <w:sz w:val="24"/>
          <w:szCs w:val="24"/>
        </w:rPr>
      </w:pPr>
      <w:r>
        <w:rPr>
          <w:sz w:val="24"/>
          <w:szCs w:val="24"/>
        </w:rPr>
        <w:t>Image 3:-</w:t>
      </w:r>
    </w:p>
    <w:p w14:paraId="463872D2" w14:textId="77777777" w:rsidR="002F04EE" w:rsidRDefault="002F04EE" w:rsidP="00770E73">
      <w:pPr>
        <w:rPr>
          <w:noProof/>
          <w:sz w:val="20"/>
          <w:szCs w:val="20"/>
        </w:rPr>
      </w:pPr>
    </w:p>
    <w:p w14:paraId="19E3C8B4" w14:textId="6154AED5" w:rsidR="00770E73" w:rsidRDefault="00B2281C" w:rsidP="00770E73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44A21C1D" wp14:editId="1364C6C1">
            <wp:extent cx="6343650" cy="31972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5CBF" w14:textId="103AED56" w:rsidR="0010297E" w:rsidRDefault="00B2281C" w:rsidP="0010297E">
      <w:pPr>
        <w:ind w:left="36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3FAFC8BF" wp14:editId="074EC92A">
            <wp:extent cx="6343650" cy="35223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900FE" w14:textId="77777777" w:rsidR="007A5B11" w:rsidRDefault="007A5B11" w:rsidP="0010297E">
      <w:pPr>
        <w:ind w:left="360"/>
        <w:jc w:val="center"/>
        <w:rPr>
          <w:b/>
          <w:bCs/>
          <w:sz w:val="44"/>
          <w:szCs w:val="44"/>
        </w:rPr>
      </w:pPr>
    </w:p>
    <w:p w14:paraId="7102484F" w14:textId="77777777" w:rsidR="007A5B11" w:rsidRDefault="007A5B11" w:rsidP="0010297E">
      <w:pPr>
        <w:ind w:left="360"/>
        <w:jc w:val="center"/>
        <w:rPr>
          <w:b/>
          <w:bCs/>
          <w:sz w:val="44"/>
          <w:szCs w:val="44"/>
        </w:rPr>
      </w:pPr>
    </w:p>
    <w:p w14:paraId="4292F0C5" w14:textId="77777777" w:rsidR="007A5B11" w:rsidRDefault="007A5B11" w:rsidP="0010297E">
      <w:pPr>
        <w:ind w:left="360"/>
        <w:jc w:val="center"/>
        <w:rPr>
          <w:b/>
          <w:bCs/>
          <w:sz w:val="44"/>
          <w:szCs w:val="44"/>
        </w:rPr>
      </w:pPr>
    </w:p>
    <w:p w14:paraId="1309E764" w14:textId="77777777" w:rsidR="007A5B11" w:rsidRDefault="007A5B11" w:rsidP="0010297E">
      <w:pPr>
        <w:ind w:left="360"/>
        <w:jc w:val="center"/>
        <w:rPr>
          <w:b/>
          <w:bCs/>
          <w:sz w:val="44"/>
          <w:szCs w:val="44"/>
        </w:rPr>
      </w:pPr>
    </w:p>
    <w:p w14:paraId="29F8F45B" w14:textId="12F67F56" w:rsidR="007A5B11" w:rsidRDefault="00770E73" w:rsidP="00770E73">
      <w:pPr>
        <w:ind w:left="360"/>
        <w:rPr>
          <w:sz w:val="24"/>
          <w:szCs w:val="24"/>
        </w:rPr>
      </w:pPr>
      <w:r>
        <w:rPr>
          <w:sz w:val="24"/>
          <w:szCs w:val="24"/>
        </w:rPr>
        <w:t>Image 4:- Image showing final Prediction/ Result of given input for User.</w:t>
      </w:r>
    </w:p>
    <w:p w14:paraId="08A738CE" w14:textId="505AAA26" w:rsidR="00770E73" w:rsidRPr="00770E73" w:rsidRDefault="00B2281C" w:rsidP="00770E73">
      <w:pPr>
        <w:ind w:left="360"/>
        <w:rPr>
          <w:b/>
          <w:bCs/>
          <w:sz w:val="24"/>
          <w:szCs w:val="24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5F708E9D" wp14:editId="26B87EDD">
            <wp:extent cx="6343650" cy="3388360"/>
            <wp:effectExtent l="0" t="0" r="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DF5A5" w14:textId="77777777" w:rsidR="007A5B11" w:rsidRDefault="007A5B11" w:rsidP="0010297E">
      <w:pPr>
        <w:ind w:left="360"/>
        <w:jc w:val="center"/>
        <w:rPr>
          <w:b/>
          <w:bCs/>
          <w:sz w:val="44"/>
          <w:szCs w:val="44"/>
        </w:rPr>
      </w:pPr>
    </w:p>
    <w:p w14:paraId="34162E50" w14:textId="17E47534" w:rsidR="0010297E" w:rsidRPr="001F58A0" w:rsidRDefault="0010297E" w:rsidP="00770E73">
      <w:pPr>
        <w:jc w:val="center"/>
        <w:rPr>
          <w:b/>
          <w:bCs/>
          <w:sz w:val="44"/>
          <w:szCs w:val="44"/>
        </w:rPr>
      </w:pPr>
      <w:r w:rsidRPr="001F58A0">
        <w:rPr>
          <w:b/>
          <w:bCs/>
          <w:sz w:val="44"/>
          <w:szCs w:val="44"/>
        </w:rPr>
        <w:t>THANK YOU</w:t>
      </w:r>
    </w:p>
    <w:p w14:paraId="51FB7CDE" w14:textId="77777777" w:rsidR="0010297E" w:rsidRPr="001F58A0" w:rsidRDefault="0010297E" w:rsidP="0010297E">
      <w:pPr>
        <w:ind w:left="360"/>
        <w:rPr>
          <w:b/>
          <w:bCs/>
          <w:sz w:val="20"/>
          <w:szCs w:val="20"/>
        </w:rPr>
      </w:pPr>
      <w:r w:rsidRPr="001F58A0">
        <w:rPr>
          <w:sz w:val="20"/>
          <w:szCs w:val="20"/>
        </w:rPr>
        <w:t xml:space="preserve"> </w:t>
      </w:r>
    </w:p>
    <w:sectPr w:rsidR="0010297E" w:rsidRPr="001F58A0" w:rsidSect="00A85483">
      <w:headerReference w:type="even" r:id="rId13"/>
      <w:headerReference w:type="default" r:id="rId14"/>
      <w:footerReference w:type="default" r:id="rId15"/>
      <w:pgSz w:w="12240" w:h="15840" w:code="1"/>
      <w:pgMar w:top="1806" w:right="1080" w:bottom="2880" w:left="117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39B57" w14:textId="77777777" w:rsidR="000D79FF" w:rsidRDefault="000D79FF" w:rsidP="004809D5">
      <w:pPr>
        <w:spacing w:after="0" w:line="240" w:lineRule="auto"/>
      </w:pPr>
      <w:r>
        <w:separator/>
      </w:r>
    </w:p>
  </w:endnote>
  <w:endnote w:type="continuationSeparator" w:id="0">
    <w:p w14:paraId="282AA984" w14:textId="77777777" w:rsidR="000D79FF" w:rsidRDefault="000D79FF" w:rsidP="00480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9EBD1" w14:textId="77777777" w:rsidR="006D426A" w:rsidRDefault="006D426A" w:rsidP="00732DE8">
    <w:pPr>
      <w:pStyle w:val="Foot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noProof/>
        <w:sz w:val="28"/>
        <w:szCs w:val="28"/>
        <w:lang w:val="en-IN" w:eastAsia="en-IN" w:bidi="mr-IN"/>
      </w:rPr>
      <w:drawing>
        <wp:inline distT="0" distB="0" distL="0" distR="0" wp14:anchorId="6742F85D" wp14:editId="70872AA5">
          <wp:extent cx="5634990" cy="157369"/>
          <wp:effectExtent l="0" t="0" r="0" b="0"/>
          <wp:docPr id="2" name="Picture 1" descr="index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ndex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4653" cy="15931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A68A43D" w14:textId="77777777" w:rsidR="00D65AE6" w:rsidRPr="00732DE8" w:rsidRDefault="00F74F60" w:rsidP="00732DE8">
    <w:pPr>
      <w:pStyle w:val="Footer"/>
      <w:jc w:val="center"/>
      <w:rPr>
        <w:rFonts w:ascii="Arial" w:hAnsi="Arial" w:cs="Arial"/>
        <w:b/>
        <w:sz w:val="28"/>
        <w:szCs w:val="28"/>
      </w:rPr>
    </w:pPr>
    <w:r>
      <w:rPr>
        <w:rFonts w:ascii="Arial" w:hAnsi="Arial" w:cs="Arial"/>
        <w:b/>
        <w:sz w:val="28"/>
        <w:szCs w:val="28"/>
      </w:rPr>
      <w:t>Innodatatics</w:t>
    </w:r>
  </w:p>
  <w:p w14:paraId="4B71A6FB" w14:textId="77777777" w:rsidR="00732DE8" w:rsidRPr="006D426A" w:rsidRDefault="00732DE8" w:rsidP="00732DE8">
    <w:pPr>
      <w:pStyle w:val="Footer"/>
      <w:jc w:val="center"/>
      <w:rPr>
        <w:rFonts w:ascii="Arial" w:hAnsi="Arial" w:cs="Arial"/>
        <w:sz w:val="18"/>
        <w:szCs w:val="18"/>
      </w:rPr>
    </w:pPr>
  </w:p>
  <w:p w14:paraId="621FB775" w14:textId="77777777" w:rsidR="009613A3" w:rsidRPr="006D426A" w:rsidRDefault="009613A3" w:rsidP="009613A3">
    <w:pPr>
      <w:pStyle w:val="Footer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2-56/2/19, 3rd</w:t>
    </w:r>
    <w:r w:rsidRPr="006D426A">
      <w:rPr>
        <w:rFonts w:ascii="Arial" w:hAnsi="Arial" w:cs="Arial"/>
        <w:sz w:val="18"/>
        <w:szCs w:val="18"/>
      </w:rPr>
      <w:t xml:space="preserve"> floor, </w:t>
    </w:r>
    <w:r>
      <w:rPr>
        <w:rFonts w:ascii="Arial" w:hAnsi="Arial" w:cs="Arial"/>
        <w:sz w:val="18"/>
        <w:szCs w:val="18"/>
      </w:rPr>
      <w:t>Vijaya Towers</w:t>
    </w:r>
    <w:r w:rsidRPr="006D426A">
      <w:rPr>
        <w:rFonts w:ascii="Arial" w:hAnsi="Arial" w:cs="Arial"/>
        <w:sz w:val="18"/>
        <w:szCs w:val="18"/>
      </w:rPr>
      <w:t xml:space="preserve">, </w:t>
    </w:r>
    <w:r>
      <w:rPr>
        <w:rFonts w:ascii="Arial" w:hAnsi="Arial" w:cs="Arial"/>
        <w:sz w:val="18"/>
        <w:szCs w:val="18"/>
      </w:rPr>
      <w:t>Near Meridian School, Ayyappa Society Road,</w:t>
    </w:r>
    <w:r>
      <w:rPr>
        <w:rFonts w:ascii="Arial" w:hAnsi="Arial" w:cs="Arial"/>
        <w:sz w:val="18"/>
        <w:szCs w:val="18"/>
      </w:rPr>
      <w:br/>
      <w:t xml:space="preserve">Madhapur, </w:t>
    </w:r>
    <w:r w:rsidRPr="006D426A">
      <w:rPr>
        <w:rFonts w:ascii="Arial" w:hAnsi="Arial" w:cs="Arial"/>
        <w:sz w:val="18"/>
        <w:szCs w:val="18"/>
      </w:rPr>
      <w:t xml:space="preserve">Hyderabad, </w:t>
    </w:r>
    <w:r>
      <w:rPr>
        <w:rFonts w:ascii="Arial" w:hAnsi="Arial" w:cs="Arial"/>
        <w:sz w:val="18"/>
        <w:szCs w:val="18"/>
      </w:rPr>
      <w:t>Telangana</w:t>
    </w:r>
    <w:r w:rsidRPr="006D426A">
      <w:rPr>
        <w:rFonts w:ascii="Arial" w:hAnsi="Arial" w:cs="Arial"/>
        <w:sz w:val="18"/>
        <w:szCs w:val="18"/>
      </w:rPr>
      <w:t xml:space="preserve">, </w:t>
    </w:r>
    <w:r>
      <w:rPr>
        <w:rFonts w:ascii="Arial" w:hAnsi="Arial" w:cs="Arial"/>
        <w:sz w:val="18"/>
        <w:szCs w:val="18"/>
      </w:rPr>
      <w:t>500081</w:t>
    </w:r>
    <w:r w:rsidRPr="006D426A">
      <w:rPr>
        <w:rFonts w:ascii="Arial" w:hAnsi="Arial" w:cs="Arial"/>
        <w:sz w:val="18"/>
        <w:szCs w:val="18"/>
      </w:rPr>
      <w:t>.</w:t>
    </w:r>
  </w:p>
  <w:p w14:paraId="75CE0042" w14:textId="77777777" w:rsidR="009613A3" w:rsidRPr="006D426A" w:rsidRDefault="009613A3" w:rsidP="009613A3">
    <w:pPr>
      <w:pStyle w:val="Footer"/>
      <w:jc w:val="center"/>
      <w:rPr>
        <w:rFonts w:ascii="Arial" w:hAnsi="Arial" w:cs="Arial"/>
        <w:sz w:val="18"/>
        <w:szCs w:val="18"/>
      </w:rPr>
    </w:pPr>
    <w:r w:rsidRPr="006D426A">
      <w:rPr>
        <w:rFonts w:ascii="Arial" w:hAnsi="Arial" w:cs="Arial"/>
        <w:sz w:val="18"/>
        <w:szCs w:val="18"/>
      </w:rPr>
      <w:t xml:space="preserve">Email: </w:t>
    </w:r>
    <w:r>
      <w:rPr>
        <w:rFonts w:ascii="Arial" w:hAnsi="Arial" w:cs="Arial"/>
        <w:sz w:val="18"/>
        <w:szCs w:val="18"/>
      </w:rPr>
      <w:t>info@innodatatics.com | 08008009706</w:t>
    </w:r>
    <w:r w:rsidRPr="006D426A">
      <w:rPr>
        <w:rFonts w:ascii="Arial" w:hAnsi="Arial" w:cs="Arial"/>
        <w:sz w:val="18"/>
        <w:szCs w:val="18"/>
      </w:rPr>
      <w:t xml:space="preserve"> | 1800-</w:t>
    </w:r>
    <w:r>
      <w:rPr>
        <w:rFonts w:ascii="Arial" w:hAnsi="Arial" w:cs="Arial"/>
        <w:sz w:val="18"/>
        <w:szCs w:val="18"/>
      </w:rPr>
      <w:t>212</w:t>
    </w:r>
    <w:r w:rsidRPr="006D426A">
      <w:rPr>
        <w:rFonts w:ascii="Arial" w:hAnsi="Arial" w:cs="Arial"/>
        <w:sz w:val="18"/>
        <w:szCs w:val="18"/>
      </w:rPr>
      <w:t>-</w:t>
    </w:r>
    <w:r>
      <w:rPr>
        <w:rFonts w:ascii="Arial" w:hAnsi="Arial" w:cs="Arial"/>
        <w:sz w:val="18"/>
        <w:szCs w:val="18"/>
      </w:rPr>
      <w:t>9181</w:t>
    </w:r>
    <w:r w:rsidRPr="006D426A">
      <w:rPr>
        <w:rFonts w:ascii="Arial" w:hAnsi="Arial" w:cs="Arial"/>
        <w:sz w:val="18"/>
        <w:szCs w:val="18"/>
      </w:rPr>
      <w:t xml:space="preserve"> (Toll Free)</w:t>
    </w:r>
  </w:p>
  <w:p w14:paraId="7AECCE5F" w14:textId="77777777" w:rsidR="009613A3" w:rsidRPr="006D426A" w:rsidRDefault="009613A3" w:rsidP="009613A3">
    <w:pPr>
      <w:pStyle w:val="Footer"/>
      <w:jc w:val="center"/>
      <w:rPr>
        <w:rFonts w:ascii="Arial" w:hAnsi="Arial" w:cs="Arial"/>
        <w:sz w:val="18"/>
        <w:szCs w:val="18"/>
      </w:rPr>
    </w:pPr>
    <w:r w:rsidRPr="006D426A">
      <w:rPr>
        <w:rFonts w:ascii="Arial" w:hAnsi="Arial" w:cs="Arial"/>
        <w:sz w:val="18"/>
        <w:szCs w:val="18"/>
      </w:rPr>
      <w:t>www.</w:t>
    </w:r>
    <w:r>
      <w:rPr>
        <w:rFonts w:ascii="Arial" w:hAnsi="Arial" w:cs="Arial"/>
        <w:sz w:val="18"/>
        <w:szCs w:val="18"/>
      </w:rPr>
      <w:t>innodatatics</w:t>
    </w:r>
    <w:r w:rsidRPr="006D426A">
      <w:rPr>
        <w:rFonts w:ascii="Arial" w:hAnsi="Arial" w:cs="Arial"/>
        <w:sz w:val="18"/>
        <w:szCs w:val="18"/>
      </w:rPr>
      <w:t>.com</w:t>
    </w:r>
  </w:p>
  <w:p w14:paraId="69B61004" w14:textId="77777777" w:rsidR="00D65AE6" w:rsidRPr="006D426A" w:rsidRDefault="00D65AE6" w:rsidP="00F74F60">
    <w:pPr>
      <w:pStyle w:val="Footer"/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AB22D5" w14:textId="77777777" w:rsidR="000D79FF" w:rsidRDefault="000D79FF" w:rsidP="004809D5">
      <w:pPr>
        <w:spacing w:after="0" w:line="240" w:lineRule="auto"/>
      </w:pPr>
      <w:r>
        <w:separator/>
      </w:r>
    </w:p>
  </w:footnote>
  <w:footnote w:type="continuationSeparator" w:id="0">
    <w:p w14:paraId="0A2F482B" w14:textId="77777777" w:rsidR="000D79FF" w:rsidRDefault="000D79FF" w:rsidP="00480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329F7F" w14:textId="77777777" w:rsidR="003E7532" w:rsidRDefault="003E7532">
    <w:pPr>
      <w:pStyle w:val="Header"/>
    </w:pPr>
    <w:r>
      <w:rPr>
        <w:noProof/>
        <w:lang w:val="en-IN" w:eastAsia="en-IN" w:bidi="mr-IN"/>
      </w:rPr>
      <w:drawing>
        <wp:inline distT="0" distB="0" distL="0" distR="0" wp14:anchorId="1DBAB3C5" wp14:editId="1E8F3E05">
          <wp:extent cx="1143000" cy="426720"/>
          <wp:effectExtent l="19050" t="0" r="0" b="0"/>
          <wp:docPr id="3" name="Picture 1" descr="C:\Users\USER\Desktop\excelr-logo-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esktop\excelr-logo-small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3000" cy="4267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E0AFE" w14:textId="77777777" w:rsidR="004809D5" w:rsidRDefault="004809D5" w:rsidP="00DE1DE3">
    <w:pPr>
      <w:pStyle w:val="Header"/>
      <w:tabs>
        <w:tab w:val="clear" w:pos="9360"/>
      </w:tabs>
      <w:jc w:val="center"/>
    </w:pPr>
  </w:p>
  <w:p w14:paraId="0E789389" w14:textId="77777777" w:rsidR="00A85483" w:rsidRDefault="00F74F60" w:rsidP="00A85483">
    <w:pPr>
      <w:pStyle w:val="Header"/>
      <w:ind w:left="-720" w:right="-630"/>
      <w:jc w:val="center"/>
    </w:pPr>
    <w:r>
      <w:rPr>
        <w:noProof/>
        <w:lang w:val="en-IN" w:eastAsia="en-IN" w:bidi="mr-IN"/>
      </w:rPr>
      <w:drawing>
        <wp:inline distT="0" distB="0" distL="0" distR="0" wp14:anchorId="784B1B28" wp14:editId="745DC976">
          <wp:extent cx="1882139" cy="406853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13428" cy="413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85483" w:rsidRPr="00A85483">
      <w:rPr>
        <w:noProof/>
        <w:lang w:val="en-IN" w:eastAsia="en-IN" w:bidi="mr-IN"/>
      </w:rPr>
      <w:drawing>
        <wp:inline distT="0" distB="0" distL="0" distR="0" wp14:anchorId="4D069E7D" wp14:editId="11FB0D89">
          <wp:extent cx="6644640" cy="49921"/>
          <wp:effectExtent l="0" t="0" r="0" b="0"/>
          <wp:docPr id="4" name="Picture 2" descr="h_separat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_separato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7172491" cy="538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6945"/>
    <w:multiLevelType w:val="hybridMultilevel"/>
    <w:tmpl w:val="75D6ED16"/>
    <w:lvl w:ilvl="0" w:tplc="45486F4E">
      <w:start w:val="1"/>
      <w:numFmt w:val="decimal"/>
      <w:lvlText w:val="%1."/>
      <w:lvlJc w:val="left"/>
      <w:pPr>
        <w:ind w:left="11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8" w:hanging="360"/>
      </w:pPr>
    </w:lvl>
    <w:lvl w:ilvl="2" w:tplc="0409001B" w:tentative="1">
      <w:start w:val="1"/>
      <w:numFmt w:val="lowerRoman"/>
      <w:lvlText w:val="%3."/>
      <w:lvlJc w:val="right"/>
      <w:pPr>
        <w:ind w:left="2568" w:hanging="180"/>
      </w:pPr>
    </w:lvl>
    <w:lvl w:ilvl="3" w:tplc="0409000F" w:tentative="1">
      <w:start w:val="1"/>
      <w:numFmt w:val="decimal"/>
      <w:lvlText w:val="%4."/>
      <w:lvlJc w:val="left"/>
      <w:pPr>
        <w:ind w:left="3288" w:hanging="360"/>
      </w:pPr>
    </w:lvl>
    <w:lvl w:ilvl="4" w:tplc="04090019" w:tentative="1">
      <w:start w:val="1"/>
      <w:numFmt w:val="lowerLetter"/>
      <w:lvlText w:val="%5."/>
      <w:lvlJc w:val="left"/>
      <w:pPr>
        <w:ind w:left="4008" w:hanging="360"/>
      </w:pPr>
    </w:lvl>
    <w:lvl w:ilvl="5" w:tplc="0409001B" w:tentative="1">
      <w:start w:val="1"/>
      <w:numFmt w:val="lowerRoman"/>
      <w:lvlText w:val="%6."/>
      <w:lvlJc w:val="right"/>
      <w:pPr>
        <w:ind w:left="4728" w:hanging="180"/>
      </w:pPr>
    </w:lvl>
    <w:lvl w:ilvl="6" w:tplc="0409000F" w:tentative="1">
      <w:start w:val="1"/>
      <w:numFmt w:val="decimal"/>
      <w:lvlText w:val="%7."/>
      <w:lvlJc w:val="left"/>
      <w:pPr>
        <w:ind w:left="5448" w:hanging="360"/>
      </w:pPr>
    </w:lvl>
    <w:lvl w:ilvl="7" w:tplc="04090019" w:tentative="1">
      <w:start w:val="1"/>
      <w:numFmt w:val="lowerLetter"/>
      <w:lvlText w:val="%8."/>
      <w:lvlJc w:val="left"/>
      <w:pPr>
        <w:ind w:left="6168" w:hanging="360"/>
      </w:pPr>
    </w:lvl>
    <w:lvl w:ilvl="8" w:tplc="0409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1" w15:restartNumberingAfterBreak="0">
    <w:nsid w:val="17C638B5"/>
    <w:multiLevelType w:val="hybridMultilevel"/>
    <w:tmpl w:val="CB7E4892"/>
    <w:lvl w:ilvl="0" w:tplc="2EA4A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170AE6"/>
    <w:multiLevelType w:val="hybridMultilevel"/>
    <w:tmpl w:val="560C9D4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5E3624"/>
    <w:multiLevelType w:val="hybridMultilevel"/>
    <w:tmpl w:val="D54EB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8302B"/>
    <w:multiLevelType w:val="hybridMultilevel"/>
    <w:tmpl w:val="1D68A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43810"/>
    <w:multiLevelType w:val="hybridMultilevel"/>
    <w:tmpl w:val="40380B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3E7C07"/>
    <w:multiLevelType w:val="hybridMultilevel"/>
    <w:tmpl w:val="384E520A"/>
    <w:lvl w:ilvl="0" w:tplc="E1924E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957166"/>
    <w:multiLevelType w:val="hybridMultilevel"/>
    <w:tmpl w:val="6DD05ABE"/>
    <w:lvl w:ilvl="0" w:tplc="4028A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D6C5E5A"/>
    <w:multiLevelType w:val="multilevel"/>
    <w:tmpl w:val="9C7E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C54344C"/>
    <w:multiLevelType w:val="hybridMultilevel"/>
    <w:tmpl w:val="E7BEEFC2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0" w15:restartNumberingAfterBreak="0">
    <w:nsid w:val="6FBD6D88"/>
    <w:multiLevelType w:val="hybridMultilevel"/>
    <w:tmpl w:val="36782004"/>
    <w:lvl w:ilvl="0" w:tplc="009CACE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1" w15:restartNumberingAfterBreak="0">
    <w:nsid w:val="785C284B"/>
    <w:multiLevelType w:val="hybridMultilevel"/>
    <w:tmpl w:val="35DC9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8375542">
    <w:abstractNumId w:val="2"/>
  </w:num>
  <w:num w:numId="2" w16cid:durableId="302926922">
    <w:abstractNumId w:val="5"/>
  </w:num>
  <w:num w:numId="3" w16cid:durableId="1292250884">
    <w:abstractNumId w:val="7"/>
  </w:num>
  <w:num w:numId="4" w16cid:durableId="840779706">
    <w:abstractNumId w:val="1"/>
  </w:num>
  <w:num w:numId="5" w16cid:durableId="1240093572">
    <w:abstractNumId w:val="11"/>
  </w:num>
  <w:num w:numId="6" w16cid:durableId="208230070">
    <w:abstractNumId w:val="4"/>
  </w:num>
  <w:num w:numId="7" w16cid:durableId="1088497312">
    <w:abstractNumId w:val="6"/>
  </w:num>
  <w:num w:numId="8" w16cid:durableId="13116405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60267786">
    <w:abstractNumId w:val="10"/>
  </w:num>
  <w:num w:numId="10" w16cid:durableId="1346639746">
    <w:abstractNumId w:val="9"/>
  </w:num>
  <w:num w:numId="11" w16cid:durableId="466044647">
    <w:abstractNumId w:val="0"/>
  </w:num>
  <w:num w:numId="12" w16cid:durableId="10521462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9D5"/>
    <w:rsid w:val="000D247E"/>
    <w:rsid w:val="000D79FF"/>
    <w:rsid w:val="0010297E"/>
    <w:rsid w:val="0010639C"/>
    <w:rsid w:val="00142C37"/>
    <w:rsid w:val="00190EF9"/>
    <w:rsid w:val="00194B1B"/>
    <w:rsid w:val="001A21CD"/>
    <w:rsid w:val="001B326D"/>
    <w:rsid w:val="001D190B"/>
    <w:rsid w:val="001E3A16"/>
    <w:rsid w:val="00224F9E"/>
    <w:rsid w:val="002D27F3"/>
    <w:rsid w:val="002D3B69"/>
    <w:rsid w:val="002E55B3"/>
    <w:rsid w:val="002F04EE"/>
    <w:rsid w:val="0030779A"/>
    <w:rsid w:val="0032208D"/>
    <w:rsid w:val="0035216F"/>
    <w:rsid w:val="00394EC9"/>
    <w:rsid w:val="003B7DE5"/>
    <w:rsid w:val="003C74A7"/>
    <w:rsid w:val="003E7532"/>
    <w:rsid w:val="0042732B"/>
    <w:rsid w:val="004612A3"/>
    <w:rsid w:val="00463F82"/>
    <w:rsid w:val="004809D5"/>
    <w:rsid w:val="00527D9C"/>
    <w:rsid w:val="005524B2"/>
    <w:rsid w:val="005A5B32"/>
    <w:rsid w:val="005E0313"/>
    <w:rsid w:val="005E76A7"/>
    <w:rsid w:val="005F70E4"/>
    <w:rsid w:val="00606D3B"/>
    <w:rsid w:val="00682B0F"/>
    <w:rsid w:val="006D426A"/>
    <w:rsid w:val="006F2B2A"/>
    <w:rsid w:val="007153B2"/>
    <w:rsid w:val="00732DE8"/>
    <w:rsid w:val="00743217"/>
    <w:rsid w:val="00764288"/>
    <w:rsid w:val="00770E73"/>
    <w:rsid w:val="00785E14"/>
    <w:rsid w:val="007A5B11"/>
    <w:rsid w:val="00855156"/>
    <w:rsid w:val="00862470"/>
    <w:rsid w:val="0086627C"/>
    <w:rsid w:val="00894F33"/>
    <w:rsid w:val="008B52D8"/>
    <w:rsid w:val="008E5048"/>
    <w:rsid w:val="00904EDB"/>
    <w:rsid w:val="00927725"/>
    <w:rsid w:val="00946D63"/>
    <w:rsid w:val="009613A3"/>
    <w:rsid w:val="00964655"/>
    <w:rsid w:val="009651A8"/>
    <w:rsid w:val="00984AF5"/>
    <w:rsid w:val="00A14964"/>
    <w:rsid w:val="00A52E45"/>
    <w:rsid w:val="00A83DE9"/>
    <w:rsid w:val="00A85483"/>
    <w:rsid w:val="00AB6EAD"/>
    <w:rsid w:val="00B024DE"/>
    <w:rsid w:val="00B2281C"/>
    <w:rsid w:val="00B45766"/>
    <w:rsid w:val="00B61213"/>
    <w:rsid w:val="00B656B2"/>
    <w:rsid w:val="00B97ED8"/>
    <w:rsid w:val="00BD161B"/>
    <w:rsid w:val="00C03F36"/>
    <w:rsid w:val="00C51300"/>
    <w:rsid w:val="00CB5CBA"/>
    <w:rsid w:val="00CC33CC"/>
    <w:rsid w:val="00CD446D"/>
    <w:rsid w:val="00D372D9"/>
    <w:rsid w:val="00D65AE6"/>
    <w:rsid w:val="00D764DC"/>
    <w:rsid w:val="00DE0AF2"/>
    <w:rsid w:val="00DE1DE3"/>
    <w:rsid w:val="00E65CBA"/>
    <w:rsid w:val="00F120C2"/>
    <w:rsid w:val="00F12B10"/>
    <w:rsid w:val="00F36372"/>
    <w:rsid w:val="00F41C77"/>
    <w:rsid w:val="00F74F60"/>
    <w:rsid w:val="00FF4B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29F73FC"/>
  <w15:docId w15:val="{27B40C63-9216-43A8-9055-23CB77857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1300"/>
    <w:pPr>
      <w:spacing w:after="200" w:line="276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4809D5"/>
    <w:rPr>
      <w:color w:val="212120"/>
      <w:kern w:val="28"/>
    </w:rPr>
  </w:style>
  <w:style w:type="paragraph" w:styleId="Footer">
    <w:name w:val="footer"/>
    <w:basedOn w:val="Normal"/>
    <w:link w:val="FooterChar"/>
    <w:rsid w:val="004809D5"/>
    <w:pPr>
      <w:tabs>
        <w:tab w:val="center" w:pos="4680"/>
        <w:tab w:val="right" w:pos="9360"/>
      </w:tabs>
      <w:spacing w:after="0" w:line="240" w:lineRule="auto"/>
    </w:pPr>
    <w:rPr>
      <w:rFonts w:ascii="Times New Roman" w:eastAsia="Times New Roman" w:hAnsi="Times New Roman"/>
      <w:color w:val="212120"/>
      <w:kern w:val="28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4809D5"/>
    <w:rPr>
      <w:color w:val="212120"/>
      <w:kern w:val="28"/>
    </w:rPr>
  </w:style>
  <w:style w:type="character" w:styleId="Hyperlink">
    <w:name w:val="Hyperlink"/>
    <w:basedOn w:val="DefaultParagraphFont"/>
    <w:uiPriority w:val="99"/>
    <w:rsid w:val="00C5130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rsid w:val="00764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4288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E55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63F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228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sciritwik-live-project-2022-app2-izvaer.streamlitapp.com/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depuru\AppData\Roaming\Microsoft\Templates\Technology%20busines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8D89B0-0DA9-440E-9EDE-9EF408750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Technology business letterhead.dot</Template>
  <TotalTime>185</TotalTime>
  <Pages>5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StockLayouts LLC</Company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Depuru, Bharani</dc:creator>
  <cp:lastModifiedBy>Ritwik singh</cp:lastModifiedBy>
  <cp:revision>18</cp:revision>
  <cp:lastPrinted>2020-12-10T04:39:00Z</cp:lastPrinted>
  <dcterms:created xsi:type="dcterms:W3CDTF">2017-04-19T06:52:00Z</dcterms:created>
  <dcterms:modified xsi:type="dcterms:W3CDTF">2022-07-12T08:20:00Z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TC102580331033</vt:lpwstr>
  </property>
</Properties>
</file>